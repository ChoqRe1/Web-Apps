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1D6E80" w:rsidRDefault="001D6E80" w:rsidP="00141A4C">
      <w:pPr>
        <w:pStyle w:val="Title"/>
        <w:rPr>
          <w:lang w:val="fr-CA"/>
        </w:rPr>
      </w:pPr>
      <w:r w:rsidRPr="001D6E80">
        <w:rPr>
          <w:lang w:val="fr-CA"/>
        </w:rPr>
        <w:t>Rémi Choquette</w:t>
      </w:r>
    </w:p>
    <w:p w:rsidR="00141A4C" w:rsidRPr="001D6E80" w:rsidRDefault="001D6E80" w:rsidP="00141A4C">
      <w:pPr>
        <w:rPr>
          <w:lang w:val="fr-CA"/>
        </w:rPr>
      </w:pPr>
      <w:r w:rsidRPr="001D6E80">
        <w:rPr>
          <w:lang w:val="fr-CA"/>
        </w:rPr>
        <w:t>20 rue Chantal, Saint-Constant, J5A 2B1</w:t>
      </w:r>
      <w:r w:rsidR="00141A4C" w:rsidRPr="001D6E80">
        <w:rPr>
          <w:lang w:val="fr-CA"/>
        </w:rPr>
        <w:t> | </w:t>
      </w:r>
      <w:r w:rsidRPr="001D6E80">
        <w:rPr>
          <w:lang w:val="fr-CA"/>
        </w:rPr>
        <w:t>(514)222-2949</w:t>
      </w:r>
      <w:r w:rsidR="00141A4C" w:rsidRPr="001D6E80">
        <w:rPr>
          <w:lang w:val="fr-CA"/>
        </w:rPr>
        <w:t> | </w:t>
      </w:r>
      <w:r w:rsidRPr="001D6E80">
        <w:rPr>
          <w:lang w:val="fr-CA"/>
        </w:rPr>
        <w:t>r</w:t>
      </w:r>
      <w:r>
        <w:rPr>
          <w:lang w:val="fr-CA"/>
        </w:rPr>
        <w:t>emichoq@hotmail.com</w:t>
      </w:r>
    </w:p>
    <w:p w:rsidR="006270A9" w:rsidRDefault="00447056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E73DB41928794EEB8D75C309164F7A56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447056">
      <w:r>
        <w:t>I would like to work for your business</w:t>
      </w:r>
      <w:bookmarkStart w:id="0" w:name="_GoBack"/>
      <w:bookmarkEnd w:id="0"/>
    </w:p>
    <w:sdt>
      <w:sdtPr>
        <w:alias w:val="Education:"/>
        <w:tag w:val="Education:"/>
        <w:id w:val="807127995"/>
        <w:placeholder>
          <w:docPart w:val="04F0543EA8E046AC90219A8FD7913DD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Pr="001D6E80" w:rsidRDefault="001D6E80">
      <w:pPr>
        <w:pStyle w:val="Heading2"/>
        <w:rPr>
          <w:lang w:val="fr-CA"/>
        </w:rPr>
      </w:pPr>
      <w:r w:rsidRPr="001D6E80">
        <w:rPr>
          <w:lang w:val="fr-CA"/>
        </w:rPr>
        <w:t>SED</w:t>
      </w:r>
      <w:r w:rsidR="009D5933" w:rsidRPr="001D6E80">
        <w:rPr>
          <w:lang w:val="fr-CA"/>
        </w:rPr>
        <w:t> | </w:t>
      </w:r>
      <w:r w:rsidRPr="001D6E80">
        <w:rPr>
          <w:lang w:val="fr-CA"/>
        </w:rPr>
        <w:t>Juin 21</w:t>
      </w:r>
      <w:r w:rsidRPr="001D6E80">
        <w:rPr>
          <w:vertAlign w:val="superscript"/>
          <w:lang w:val="fr-CA"/>
        </w:rPr>
        <w:t>st</w:t>
      </w:r>
      <w:r w:rsidRPr="001D6E80">
        <w:rPr>
          <w:lang w:val="fr-CA"/>
        </w:rPr>
        <w:t xml:space="preserve"> 2016</w:t>
      </w:r>
      <w:r w:rsidR="009D5933" w:rsidRPr="001D6E80">
        <w:rPr>
          <w:lang w:val="fr-CA"/>
        </w:rPr>
        <w:t> | </w:t>
      </w:r>
      <w:r w:rsidRPr="001D6E80">
        <w:rPr>
          <w:lang w:val="fr-CA"/>
        </w:rPr>
        <w:t>Collège de montréal</w:t>
      </w:r>
    </w:p>
    <w:p w:rsidR="006270A9" w:rsidRDefault="009D5933" w:rsidP="001B29CF">
      <w:pPr>
        <w:pStyle w:val="ListBullet"/>
      </w:pPr>
      <w:r>
        <w:t xml:space="preserve">Major: </w:t>
      </w:r>
      <w:r w:rsidR="001D6E80">
        <w:t>Classical Program</w:t>
      </w:r>
    </w:p>
    <w:p w:rsidR="006270A9" w:rsidRDefault="009D5933" w:rsidP="001B29CF">
      <w:pPr>
        <w:pStyle w:val="ListBullet"/>
      </w:pPr>
      <w:r>
        <w:t xml:space="preserve">Related coursework: </w:t>
      </w:r>
      <w:r w:rsidR="001D6E80">
        <w:t>Natural Science Mathematics 5, Chemistry 5, Physics 5</w:t>
      </w:r>
    </w:p>
    <w:sdt>
      <w:sdtPr>
        <w:alias w:val="Skills &amp; Abilities:"/>
        <w:tag w:val="Skills &amp; Abilities:"/>
        <w:id w:val="458624136"/>
        <w:placeholder>
          <w:docPart w:val="CC9343B658934895B40B5340CB2972B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1D6E80">
      <w:pPr>
        <w:pStyle w:val="Heading2"/>
      </w:pPr>
      <w:r>
        <w:t>Training</w:t>
      </w:r>
    </w:p>
    <w:p w:rsidR="006270A9" w:rsidRDefault="001D6E80">
      <w:pPr>
        <w:pStyle w:val="ListBullet"/>
      </w:pPr>
      <w:r>
        <w:t>Certificate of qualification from Valcartier Training Center in SCI</w:t>
      </w:r>
    </w:p>
    <w:p w:rsidR="001D6E80" w:rsidRDefault="001D6E80" w:rsidP="001D6E80">
      <w:pPr>
        <w:pStyle w:val="ListBullet"/>
      </w:pPr>
      <w:r>
        <w:t>General first-aid and Defibrillator qualification from St. John Ambulances</w:t>
      </w:r>
    </w:p>
    <w:p w:rsidR="006270A9" w:rsidRDefault="001D6E80">
      <w:pPr>
        <w:pStyle w:val="Heading2"/>
      </w:pPr>
      <w:r>
        <w:t>Awards</w:t>
      </w:r>
    </w:p>
    <w:p w:rsidR="006270A9" w:rsidRDefault="001D6E80">
      <w:pPr>
        <w:pStyle w:val="ListBullet"/>
      </w:pPr>
      <w:r>
        <w:t>Mathematics award from Roslyn Elementary School</w:t>
      </w:r>
    </w:p>
    <w:p w:rsidR="001D6E80" w:rsidRDefault="001D6E80">
      <w:pPr>
        <w:pStyle w:val="ListBullet"/>
      </w:pPr>
      <w:r>
        <w:t>History &amp; Geograp</w:t>
      </w:r>
      <w:r w:rsidR="00447056">
        <w:t>hy awards from Collège de Montré</w:t>
      </w:r>
      <w:r>
        <w:t>al</w:t>
      </w:r>
    </w:p>
    <w:p w:rsidR="001D6E80" w:rsidRDefault="00447056">
      <w:pPr>
        <w:pStyle w:val="ListBullet"/>
        <w:rPr>
          <w:lang w:val="fr-CA"/>
        </w:rPr>
      </w:pPr>
      <w:r w:rsidRPr="00447056">
        <w:rPr>
          <w:lang w:val="fr-CA"/>
        </w:rPr>
        <w:t>Sociocultural Engagement award from Collège de Montréal</w:t>
      </w:r>
    </w:p>
    <w:p w:rsidR="00447056" w:rsidRDefault="00447056">
      <w:pPr>
        <w:pStyle w:val="ListBullet"/>
        <w:rPr>
          <w:lang w:val="fr-CA"/>
        </w:rPr>
      </w:pPr>
      <w:r>
        <w:rPr>
          <w:lang w:val="fr-CA"/>
        </w:rPr>
        <w:t>Science award from Collège de Montréal</w:t>
      </w:r>
    </w:p>
    <w:p w:rsidR="00447056" w:rsidRPr="00447056" w:rsidRDefault="00447056">
      <w:pPr>
        <w:pStyle w:val="ListBullet"/>
        <w:rPr>
          <w:lang w:val="en-CA"/>
        </w:rPr>
      </w:pPr>
      <w:r>
        <w:t xml:space="preserve">“Most implicated in financing” award from </w:t>
      </w:r>
      <w:r>
        <w:t>564 Blériot Squadron</w:t>
      </w:r>
    </w:p>
    <w:p w:rsidR="00447056" w:rsidRPr="00447056" w:rsidRDefault="00447056">
      <w:pPr>
        <w:pStyle w:val="ListBullet"/>
        <w:rPr>
          <w:lang w:val="en-CA"/>
        </w:rPr>
      </w:pPr>
      <w:r>
        <w:t xml:space="preserve">“Best in sports” </w:t>
      </w:r>
      <w:r>
        <w:t>award from 564 Blériot Squadron</w:t>
      </w:r>
    </w:p>
    <w:p w:rsidR="00447056" w:rsidRPr="00447056" w:rsidRDefault="00447056">
      <w:pPr>
        <w:pStyle w:val="ListBullet"/>
        <w:rPr>
          <w:lang w:val="en-CA"/>
        </w:rPr>
      </w:pPr>
      <w:r>
        <w:t xml:space="preserve">“Implicated in the end of year journal” </w:t>
      </w:r>
      <w:r>
        <w:t>award from 564 Blériot Squadron</w:t>
      </w:r>
    </w:p>
    <w:sdt>
      <w:sdtPr>
        <w:alias w:val="Leadership:"/>
        <w:tag w:val="Leadership:"/>
        <w:id w:val="1837562325"/>
        <w:placeholder>
          <w:docPart w:val="DA5BB4F99CA04A6D8A3D5A9755BEBDF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Default="001D6E80">
      <w:pPr>
        <w:pStyle w:val="ListBullet"/>
      </w:pPr>
      <w:r>
        <w:t>Sports Conditioning Instructor at 564 Blériot Squadron</w:t>
      </w:r>
    </w:p>
    <w:p w:rsidR="001D6E80" w:rsidRDefault="001D6E80">
      <w:pPr>
        <w:pStyle w:val="ListBullet"/>
      </w:pPr>
      <w:r>
        <w:t>Leader of the End of year Journal Editorial Board</w:t>
      </w:r>
      <w:r w:rsidRPr="001D6E80">
        <w:t xml:space="preserve"> </w:t>
      </w:r>
      <w:r>
        <w:t>at 564 Blériot Squadron</w:t>
      </w:r>
    </w:p>
    <w:sdt>
      <w:sdtPr>
        <w:alias w:val="Experience:"/>
        <w:tag w:val="Experience:"/>
        <w:id w:val="171684534"/>
        <w:placeholder>
          <w:docPart w:val="C50BC725C1AF4BC5AA080018E54C63E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1D6E80">
      <w:pPr>
        <w:pStyle w:val="Heading2"/>
      </w:pPr>
      <w:r>
        <w:t>Bus boy</w:t>
      </w:r>
      <w:r w:rsidR="009D5933">
        <w:t> | </w:t>
      </w:r>
      <w:r>
        <w:t>CHartwells</w:t>
      </w:r>
      <w:r w:rsidR="009D5933">
        <w:t> | </w:t>
      </w:r>
      <w:r>
        <w:t>MArch 2012-Juin 2012</w:t>
      </w:r>
    </w:p>
    <w:p w:rsidR="001B29CF" w:rsidRPr="001B29CF" w:rsidRDefault="001D6E80" w:rsidP="001D6E80">
      <w:pPr>
        <w:pStyle w:val="ListBullet"/>
      </w:pPr>
      <w:r>
        <w:t>I worked at the salad bar and took care of filling the bridges with drinks.</w:t>
      </w: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E80" w:rsidRDefault="001D6E80">
      <w:pPr>
        <w:spacing w:after="0"/>
      </w:pPr>
      <w:r>
        <w:separator/>
      </w:r>
    </w:p>
  </w:endnote>
  <w:endnote w:type="continuationSeparator" w:id="0">
    <w:p w:rsidR="001D6E80" w:rsidRDefault="001D6E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E80" w:rsidRDefault="001D6E80">
      <w:pPr>
        <w:spacing w:after="0"/>
      </w:pPr>
      <w:r>
        <w:separator/>
      </w:r>
    </w:p>
  </w:footnote>
  <w:footnote w:type="continuationSeparator" w:id="0">
    <w:p w:rsidR="001D6E80" w:rsidRDefault="001D6E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80"/>
    <w:rsid w:val="000A4F59"/>
    <w:rsid w:val="00141A4C"/>
    <w:rsid w:val="001B29CF"/>
    <w:rsid w:val="001D6E80"/>
    <w:rsid w:val="0028220F"/>
    <w:rsid w:val="00356C14"/>
    <w:rsid w:val="00447056"/>
    <w:rsid w:val="00617B26"/>
    <w:rsid w:val="006270A9"/>
    <w:rsid w:val="00675956"/>
    <w:rsid w:val="00681034"/>
    <w:rsid w:val="00816216"/>
    <w:rsid w:val="0087734B"/>
    <w:rsid w:val="009D5933"/>
    <w:rsid w:val="00BD768D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D7148"/>
  <w15:chartTrackingRefBased/>
  <w15:docId w15:val="{B6F85F1C-3C17-4591-835F-B1F43D21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3DB41928794EEB8D75C309164F7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17A95-9659-402E-B9F9-9529389E2A06}"/>
      </w:docPartPr>
      <w:docPartBody>
        <w:p w:rsidR="00000000" w:rsidRDefault="00F6426B">
          <w:pPr>
            <w:pStyle w:val="E73DB41928794EEB8D75C309164F7A56"/>
          </w:pPr>
          <w:r>
            <w:t>Objective</w:t>
          </w:r>
        </w:p>
      </w:docPartBody>
    </w:docPart>
    <w:docPart>
      <w:docPartPr>
        <w:name w:val="04F0543EA8E046AC90219A8FD7913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65AC6-5E33-41A7-8F03-49FC65256762}"/>
      </w:docPartPr>
      <w:docPartBody>
        <w:p w:rsidR="00000000" w:rsidRDefault="00F6426B">
          <w:pPr>
            <w:pStyle w:val="04F0543EA8E046AC90219A8FD7913DD1"/>
          </w:pPr>
          <w:r>
            <w:t>Education</w:t>
          </w:r>
        </w:p>
      </w:docPartBody>
    </w:docPart>
    <w:docPart>
      <w:docPartPr>
        <w:name w:val="CC9343B658934895B40B5340CB297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A7880-1C58-425E-9CB6-AB16B32C6D6A}"/>
      </w:docPartPr>
      <w:docPartBody>
        <w:p w:rsidR="00000000" w:rsidRDefault="00F6426B">
          <w:pPr>
            <w:pStyle w:val="CC9343B658934895B40B5340CB2972B3"/>
          </w:pPr>
          <w:r>
            <w:t>Skills &amp; Abilities</w:t>
          </w:r>
        </w:p>
      </w:docPartBody>
    </w:docPart>
    <w:docPart>
      <w:docPartPr>
        <w:name w:val="DA5BB4F99CA04A6D8A3D5A9755BEB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19C2C-4ADF-4376-9F41-D34F265C3827}"/>
      </w:docPartPr>
      <w:docPartBody>
        <w:p w:rsidR="00000000" w:rsidRDefault="00F6426B">
          <w:pPr>
            <w:pStyle w:val="DA5BB4F99CA04A6D8A3D5A9755BEBDFB"/>
          </w:pPr>
          <w:r>
            <w:t>Leadership</w:t>
          </w:r>
        </w:p>
      </w:docPartBody>
    </w:docPart>
    <w:docPart>
      <w:docPartPr>
        <w:name w:val="C50BC725C1AF4BC5AA080018E54C6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E4BF-1830-47BF-BAEA-73184308DABC}"/>
      </w:docPartPr>
      <w:docPartBody>
        <w:p w:rsidR="00000000" w:rsidRDefault="00F6426B">
          <w:pPr>
            <w:pStyle w:val="C50BC725C1AF4BC5AA080018E54C63E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D9E6439AD743718E848AE26250506B">
    <w:name w:val="ABD9E6439AD743718E848AE26250506B"/>
  </w:style>
  <w:style w:type="paragraph" w:customStyle="1" w:styleId="537EF838642A493BA49907CACF1C7F3A">
    <w:name w:val="537EF838642A493BA49907CACF1C7F3A"/>
  </w:style>
  <w:style w:type="paragraph" w:customStyle="1" w:styleId="366C7F660A8C44FCA38A8EC3B6836241">
    <w:name w:val="366C7F660A8C44FCA38A8EC3B6836241"/>
  </w:style>
  <w:style w:type="paragraph" w:customStyle="1" w:styleId="1D7F1DF5A8EB47B4AD80898BC3081B5C">
    <w:name w:val="1D7F1DF5A8EB47B4AD80898BC3081B5C"/>
  </w:style>
  <w:style w:type="paragraph" w:customStyle="1" w:styleId="E73DB41928794EEB8D75C309164F7A56">
    <w:name w:val="E73DB41928794EEB8D75C309164F7A56"/>
  </w:style>
  <w:style w:type="paragraph" w:customStyle="1" w:styleId="806C4F109E774CE394D9982447C1F89F">
    <w:name w:val="806C4F109E774CE394D9982447C1F89F"/>
  </w:style>
  <w:style w:type="paragraph" w:customStyle="1" w:styleId="04F0543EA8E046AC90219A8FD7913DD1">
    <w:name w:val="04F0543EA8E046AC90219A8FD7913DD1"/>
  </w:style>
  <w:style w:type="paragraph" w:customStyle="1" w:styleId="0AA4683B2EFA4212BCB2FE8248853853">
    <w:name w:val="0AA4683B2EFA4212BCB2FE8248853853"/>
  </w:style>
  <w:style w:type="paragraph" w:customStyle="1" w:styleId="B08A45FE18C940D2B3216A2A4E2F27D7">
    <w:name w:val="B08A45FE18C940D2B3216A2A4E2F27D7"/>
  </w:style>
  <w:style w:type="paragraph" w:customStyle="1" w:styleId="2DD070B96B7E442FB2EFEB45C26CCF86">
    <w:name w:val="2DD070B96B7E442FB2EFEB45C26CCF86"/>
  </w:style>
  <w:style w:type="paragraph" w:customStyle="1" w:styleId="89E9C2B1E8074E9C95A5E977D2FFB158">
    <w:name w:val="89E9C2B1E8074E9C95A5E977D2FFB158"/>
  </w:style>
  <w:style w:type="paragraph" w:customStyle="1" w:styleId="11C19CC1C31844AAB63A64398A02254C">
    <w:name w:val="11C19CC1C31844AAB63A64398A02254C"/>
  </w:style>
  <w:style w:type="paragraph" w:customStyle="1" w:styleId="6F5AD2BCC0494440A5E79BF88B00B6A5">
    <w:name w:val="6F5AD2BCC0494440A5E79BF88B00B6A5"/>
  </w:style>
  <w:style w:type="paragraph" w:customStyle="1" w:styleId="9DB418A5D5064EEE9C5E9020E3EF4711">
    <w:name w:val="9DB418A5D5064EEE9C5E9020E3EF4711"/>
  </w:style>
  <w:style w:type="paragraph" w:customStyle="1" w:styleId="9E921D70BA7848E88A3D5C3C7CFF97F5">
    <w:name w:val="9E921D70BA7848E88A3D5C3C7CFF97F5"/>
  </w:style>
  <w:style w:type="paragraph" w:customStyle="1" w:styleId="CC9343B658934895B40B5340CB2972B3">
    <w:name w:val="CC9343B658934895B40B5340CB2972B3"/>
  </w:style>
  <w:style w:type="paragraph" w:customStyle="1" w:styleId="1C9F9E4D81D34EF1AC26D53E811F3F68">
    <w:name w:val="1C9F9E4D81D34EF1AC26D53E811F3F68"/>
  </w:style>
  <w:style w:type="paragraph" w:customStyle="1" w:styleId="A16D543002EE4365A93C9F539B5B0F1F">
    <w:name w:val="A16D543002EE4365A93C9F539B5B0F1F"/>
  </w:style>
  <w:style w:type="paragraph" w:customStyle="1" w:styleId="B61FD6E79D7B4251B9CA52922B19B558">
    <w:name w:val="B61FD6E79D7B4251B9CA52922B19B558"/>
  </w:style>
  <w:style w:type="paragraph" w:customStyle="1" w:styleId="509AB21C06B84E9DA25FE73E93351810">
    <w:name w:val="509AB21C06B84E9DA25FE73E93351810"/>
  </w:style>
  <w:style w:type="paragraph" w:customStyle="1" w:styleId="F5D4F8BE61284C859BC8DFBF6E9854B3">
    <w:name w:val="F5D4F8BE61284C859BC8DFBF6E9854B3"/>
  </w:style>
  <w:style w:type="paragraph" w:customStyle="1" w:styleId="9D98961772A4414F9AAB3CF04E868D4A">
    <w:name w:val="9D98961772A4414F9AAB3CF04E868D4A"/>
  </w:style>
  <w:style w:type="paragraph" w:customStyle="1" w:styleId="DA5BB4F99CA04A6D8A3D5A9755BEBDFB">
    <w:name w:val="DA5BB4F99CA04A6D8A3D5A9755BEBDFB"/>
  </w:style>
  <w:style w:type="paragraph" w:customStyle="1" w:styleId="F03DBF1C47A84146B9126FB8EB5D2DAF">
    <w:name w:val="F03DBF1C47A84146B9126FB8EB5D2DAF"/>
  </w:style>
  <w:style w:type="paragraph" w:customStyle="1" w:styleId="C50BC725C1AF4BC5AA080018E54C63E0">
    <w:name w:val="C50BC725C1AF4BC5AA080018E54C63E0"/>
  </w:style>
  <w:style w:type="paragraph" w:customStyle="1" w:styleId="6C8F31C21519412E87B9718BB24447B6">
    <w:name w:val="6C8F31C21519412E87B9718BB24447B6"/>
  </w:style>
  <w:style w:type="paragraph" w:customStyle="1" w:styleId="15891879DC994E449ED4EF1D12980121">
    <w:name w:val="15891879DC994E449ED4EF1D12980121"/>
  </w:style>
  <w:style w:type="paragraph" w:customStyle="1" w:styleId="26B104F17EAD4277832532CF9FF6DFF6">
    <w:name w:val="26B104F17EAD4277832532CF9FF6DFF6"/>
  </w:style>
  <w:style w:type="paragraph" w:customStyle="1" w:styleId="8DF7636874394D7CB9365B69450118CC">
    <w:name w:val="8DF7636874394D7CB9365B69450118CC"/>
  </w:style>
  <w:style w:type="paragraph" w:customStyle="1" w:styleId="55FD46869CDD4B71B17754389A3FBE36">
    <w:name w:val="55FD46869CDD4B71B17754389A3FBE36"/>
  </w:style>
  <w:style w:type="paragraph" w:customStyle="1" w:styleId="1A58EA27072641B99D114E1D0FC6E692">
    <w:name w:val="1A58EA27072641B99D114E1D0FC6E692"/>
  </w:style>
  <w:style w:type="paragraph" w:customStyle="1" w:styleId="5CF7911F20DA4ED588C778143F1C9219">
    <w:name w:val="5CF7911F20DA4ED588C778143F1C9219"/>
  </w:style>
  <w:style w:type="paragraph" w:customStyle="1" w:styleId="B55818285B3C483CA405147F26F8C090">
    <w:name w:val="B55818285B3C483CA405147F26F8C0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DAFD1-4098-4A3B-842F-94E701C58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keywords/>
  <cp:lastModifiedBy>Rémi Choquette</cp:lastModifiedBy>
  <cp:revision>1</cp:revision>
  <dcterms:created xsi:type="dcterms:W3CDTF">2016-09-16T02:42:00Z</dcterms:created>
  <dcterms:modified xsi:type="dcterms:W3CDTF">2016-09-16T03:08:00Z</dcterms:modified>
  <cp:version/>
</cp:coreProperties>
</file>